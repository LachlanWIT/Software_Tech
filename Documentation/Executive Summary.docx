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rPr>
                <w:color w:val="323E4F" w:themeColor="text2" w:themeShade="BF"/>
                <w:spacing w:val="5"/>
                <w:sz w:val="52"/>
                <w:szCs w:val="52"/>
                <w:lang w:val="en-AU" w:eastAsia="en-US"/>
              </w:r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5969507F" w:rsidR="009000CE" w:rsidRDefault="00E9083B" w:rsidP="00ED34AE">
                <w:pPr>
                  <w:pStyle w:val="Title"/>
                </w:pPr>
                <w:r w:rsidRPr="00E9083B">
                  <w:rPr>
                    <w:color w:val="323E4F" w:themeColor="text2" w:themeShade="BF"/>
                    <w:spacing w:val="5"/>
                    <w:sz w:val="52"/>
                    <w:szCs w:val="52"/>
                    <w:lang w:val="en-AU" w:eastAsia="en-US"/>
                  </w:rPr>
                  <w:t>NSW Traffic Penalties Data Analysis Tool 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400AE6E" w:rsidR="009000CE" w:rsidRDefault="00EA10FE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9083B">
                  <w:t>Lachlan white, Meesum Kazami and Jack McLeod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C30DD52" w:rsidR="009000CE" w:rsidRDefault="00EA10FE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1-10-1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083B">
                  <w:t>October 11, 2021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66E9" w14:textId="77777777" w:rsidR="00EA10FE" w:rsidRDefault="00EA10FE">
      <w:pPr>
        <w:spacing w:after="0" w:line="240" w:lineRule="auto"/>
      </w:pPr>
      <w:r>
        <w:separator/>
      </w:r>
    </w:p>
  </w:endnote>
  <w:endnote w:type="continuationSeparator" w:id="0">
    <w:p w14:paraId="2D9BD5F7" w14:textId="77777777" w:rsidR="00EA10FE" w:rsidRDefault="00EA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EA10FE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371F49B2" w:rsidR="009000CE" w:rsidRDefault="00EA10FE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9083B">
                <w:t>NSW Traffic Penalties Data Analysis Tool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9083B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Lachlan white, Meesum Kazami and Jack McLeod</w:t>
              </w:r>
            </w:sdtContent>
          </w:sdt>
        </w:p>
      </w:tc>
      <w:tc>
        <w:tcPr>
          <w:tcW w:w="4675" w:type="dxa"/>
        </w:tcPr>
        <w:p w14:paraId="66753B50" w14:textId="1AF88329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E9083B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585A733" w:rsidR="009000CE" w:rsidRDefault="00EA10FE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083B">
          <w:t>NSW Traffic Penalties Data Analysis Tool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9083B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Lachlan white, Meesum Kazami and Jack McLeod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8D81" w14:textId="77777777" w:rsidR="00EA10FE" w:rsidRDefault="00EA10FE">
      <w:pPr>
        <w:spacing w:after="0" w:line="240" w:lineRule="auto"/>
      </w:pPr>
      <w:r>
        <w:separator/>
      </w:r>
    </w:p>
  </w:footnote>
  <w:footnote w:type="continuationSeparator" w:id="0">
    <w:p w14:paraId="5413DBD3" w14:textId="77777777" w:rsidR="00EA10FE" w:rsidRDefault="00EA1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7D40C4"/>
    <w:rsid w:val="008C05AB"/>
    <w:rsid w:val="009000CE"/>
    <w:rsid w:val="0097144C"/>
    <w:rsid w:val="00AD07E1"/>
    <w:rsid w:val="00AE0CAF"/>
    <w:rsid w:val="00BE6B20"/>
    <w:rsid w:val="00C12AAF"/>
    <w:rsid w:val="00DD0ACF"/>
    <w:rsid w:val="00E9083B"/>
    <w:rsid w:val="00EA10FE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3D2C34"/>
    <w:rsid w:val="006B2941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5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Traffic Penalties Data Analysis Tool Executive Summary</dc:title>
  <dc:creator>Lachlan white, Meesum Kazami and Jack McLeod</dc:creator>
  <cp:keywords/>
  <cp:lastModifiedBy>Jack McLeod</cp:lastModifiedBy>
  <cp:revision>3</cp:revision>
  <dcterms:created xsi:type="dcterms:W3CDTF">2021-10-02T02:01:00Z</dcterms:created>
  <dcterms:modified xsi:type="dcterms:W3CDTF">2021-10-02T02:08:00Z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